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64AF" w14:textId="67CB8883" w:rsidR="00E30B15" w:rsidRDefault="00E30B15">
      <w:pPr>
        <w:pStyle w:val="SemEspaos"/>
        <w:rPr>
          <w:color w:val="595959" w:themeColor="text1" w:themeTint="A6"/>
          <w:sz w:val="24"/>
        </w:rPr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</w:p>
    <w:sdt>
      <w:sdtPr>
        <w:rPr>
          <w:color w:val="595959" w:themeColor="text1" w:themeTint="A6"/>
          <w:sz w:val="24"/>
        </w:rPr>
        <w:id w:val="-1431730504"/>
        <w:docPartObj>
          <w:docPartGallery w:val="Cover Pages"/>
          <w:docPartUnique/>
        </w:docPartObj>
      </w:sdtPr>
      <w:sdtEndPr>
        <w:rPr>
          <w:rStyle w:val="CarterdeTtulo1"/>
          <w:rFonts w:asciiTheme="majorHAnsi" w:eastAsiaTheme="majorEastAsia" w:hAnsiTheme="majorHAnsi" w:cstheme="majorBidi"/>
          <w:color w:val="00A0B8" w:themeColor="accent1"/>
          <w:sz w:val="30"/>
        </w:rPr>
      </w:sdtEndPr>
      <w:sdtContent>
        <w:p w14:paraId="6EC27787" w14:textId="57D7BFD7" w:rsidR="002768D8" w:rsidRDefault="002768D8">
          <w:pPr>
            <w:pStyle w:val="SemEspaos"/>
            <w:rPr>
              <w:sz w:val="24"/>
            </w:rPr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997716F" wp14:editId="70AB89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7790815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EBA82A7" w14:textId="75C34A2D" w:rsidR="002768D8" w:rsidRPr="002225AF" w:rsidRDefault="00E30B15">
                                    <w:pPr>
                                      <w:pStyle w:val="Ttulo"/>
                                    </w:pPr>
                                    <w:r>
                                      <w:t>API-REST</w:t>
                                    </w:r>
                                  </w:p>
                                </w:sdtContent>
                              </w:sdt>
                              <w:p w14:paraId="7432FE1B" w14:textId="145F558D" w:rsidR="002768D8" w:rsidRPr="002225AF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30B15">
                                      <w:t>trabalho realizado na disciplina de SD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9771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D0pXQIAAC4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EBA82A7" w14:textId="75C34A2D" w:rsidR="002768D8" w:rsidRPr="002225AF" w:rsidRDefault="00E30B15">
                              <w:pPr>
                                <w:pStyle w:val="Ttulo"/>
                              </w:pPr>
                              <w:r>
                                <w:t>API-REST</w:t>
                              </w:r>
                            </w:p>
                          </w:sdtContent>
                        </w:sdt>
                        <w:p w14:paraId="7432FE1B" w14:textId="145F558D" w:rsidR="002768D8" w:rsidRPr="002225AF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30B15">
                                <w:t>trabalho realizado na disciplina de SD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0" wp14:anchorId="7694EF52" wp14:editId="4AAE113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5705E1F" w14:textId="2C36896F" w:rsidR="002768D8" w:rsidRDefault="002768D8"/>
        <w:p w14:paraId="32D78A47" w14:textId="0AE790D2" w:rsidR="002768D8" w:rsidRDefault="00E30B15">
          <w:pPr>
            <w:rPr>
              <w:rStyle w:val="CarterdeTtulo1"/>
            </w:rPr>
          </w:pPr>
          <w:r w:rsidRPr="00E30B15">
            <w:rPr>
              <w:rStyle w:val="CarterdeTtulo1"/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3CDE1108" wp14:editId="6EF7C7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8232381</wp:posOffset>
                    </wp:positionV>
                    <wp:extent cx="2364740" cy="582930"/>
                    <wp:effectExtent l="0" t="0" r="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4740" cy="5829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89A24" w14:textId="0B3C7EBC" w:rsidR="00E30B15" w:rsidRPr="00E30B15" w:rsidRDefault="00E30B15" w:rsidP="00E30B15">
                                <w:r w:rsidRPr="00E30B15">
                                  <w:t>Henrique Oliveira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  <w:r w:rsidRPr="00E30B15">
                                  <w:br/>
                                </w:r>
                                <w:r>
                                  <w:t>Alexandre Domingos</w:t>
                                </w:r>
                                <w:r w:rsidRPr="00E30B15">
                                  <w:t xml:space="preserve"> | N</w:t>
                                </w:r>
                                <w:r>
                                  <w:t xml:space="preserve">º 27622 </w:t>
                                </w:r>
                                <w:r w:rsidRPr="00E30B15">
                                  <w:t>| TPSI</w:t>
                                </w:r>
                              </w:p>
                              <w:p w14:paraId="04F203E4" w14:textId="6B7E320A" w:rsidR="00E30B15" w:rsidRPr="00E30B15" w:rsidRDefault="00E30B1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DE1108" id="Caixa de Texto 2" o:spid="_x0000_s1027" type="#_x0000_t202" style="position:absolute;margin-left:0;margin-top:648.2pt;width:186.2pt;height:45.9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" filled="f" stroked="f">
                    <v:textbox>
                      <w:txbxContent>
                        <w:p w14:paraId="59389A24" w14:textId="0B3C7EBC" w:rsidR="00E30B15" w:rsidRPr="00E30B15" w:rsidRDefault="00E30B15" w:rsidP="00E30B15">
                          <w:r w:rsidRPr="00E30B15">
                            <w:t>Henrique Oliveira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  <w:r w:rsidRPr="00E30B15">
                            <w:br/>
                          </w:r>
                          <w:r>
                            <w:t>Alexandre Domingos</w:t>
                          </w:r>
                          <w:r w:rsidRPr="00E30B15">
                            <w:t xml:space="preserve"> | N</w:t>
                          </w:r>
                          <w:r>
                            <w:t xml:space="preserve">º 27622 </w:t>
                          </w:r>
                          <w:r w:rsidRPr="00E30B15">
                            <w:t>| TPSI</w:t>
                          </w:r>
                        </w:p>
                        <w:p w14:paraId="04F203E4" w14:textId="6B7E320A" w:rsidR="00E30B15" w:rsidRPr="00E30B15" w:rsidRDefault="00E30B15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768D8">
            <w:rPr>
              <w:rStyle w:val="CarterdeTtulo1"/>
            </w:rPr>
            <w:br w:type="page"/>
          </w:r>
        </w:p>
      </w:sdtContent>
    </w:sdt>
    <w:bookmarkEnd w:id="0"/>
    <w:bookmarkEnd w:id="1"/>
    <w:bookmarkEnd w:id="2"/>
    <w:bookmarkEnd w:id="3"/>
    <w:bookmarkEnd w:id="4"/>
    <w:p w14:paraId="05BA3F6B" w14:textId="4E366B78" w:rsidR="00F77F69" w:rsidRDefault="00AB4201" w:rsidP="00E30B15">
      <w:pPr>
        <w:pStyle w:val="ttulo1"/>
        <w:spacing w:before="0" w:line="240" w:lineRule="auto"/>
        <w:rPr>
          <w:rStyle w:val="CarterdeTtulo1"/>
        </w:rPr>
      </w:pPr>
      <w:r>
        <w:rPr>
          <w:rStyle w:val="CarterdeTtulo1"/>
        </w:rPr>
        <w:lastRenderedPageBreak/>
        <w:t>Em que consiste o trabalho?</w:t>
      </w:r>
    </w:p>
    <w:p w14:paraId="18C5C25F" w14:textId="45155BAC" w:rsidR="00AB4201" w:rsidRDefault="00AB4201" w:rsidP="00AB4201">
      <w:r>
        <w:tab/>
        <w:t>O trabalho consiste em desenvolver uma REST-API com um ficheiro Excel .</w:t>
      </w:r>
      <w:proofErr w:type="spellStart"/>
      <w:r>
        <w:t>csv</w:t>
      </w:r>
      <w:proofErr w:type="spellEnd"/>
      <w:r>
        <w:t xml:space="preserve"> que foi fornecido pelo professor.</w:t>
      </w:r>
    </w:p>
    <w:p w14:paraId="5F6AAEB9" w14:textId="1EFAF433" w:rsidR="00AB4201" w:rsidRDefault="006D77CD" w:rsidP="006D77CD">
      <w:pPr>
        <w:pStyle w:val="ttulo1"/>
      </w:pPr>
      <w:r>
        <w:t>Organização do trabalho</w:t>
      </w:r>
    </w:p>
    <w:p w14:paraId="1C77079F" w14:textId="4A3BE799" w:rsidR="006D77CD" w:rsidRDefault="006D77CD" w:rsidP="006D77CD">
      <w:r>
        <w:tab/>
        <w:t>Nós</w:t>
      </w:r>
      <w:r w:rsidRPr="006D77CD">
        <w:t xml:space="preserve"> nos organizamos da seguinte maneira</w:t>
      </w:r>
      <w:r w:rsidR="00E21847" w:rsidRPr="00E21847">
        <w:t>:</w:t>
      </w:r>
    </w:p>
    <w:p w14:paraId="7730A66E" w14:textId="29363277" w:rsidR="00E21847" w:rsidRDefault="00E21847" w:rsidP="006D77CD">
      <w:r>
        <w:tab/>
      </w:r>
      <w:r>
        <w:tab/>
        <w:t xml:space="preserve">Para a partilha de ficheiros utilizamos o GitHub </w:t>
      </w:r>
      <w:r w:rsidR="004C0532">
        <w:t>com o link abaixo</w:t>
      </w:r>
    </w:p>
    <w:p w14:paraId="74ABB4CD" w14:textId="4D5A9691" w:rsidR="00175207" w:rsidRDefault="004C0532" w:rsidP="006D77CD">
      <w:r>
        <w:tab/>
      </w:r>
      <w:r>
        <w:tab/>
        <w:t xml:space="preserve">Link -&gt; </w:t>
      </w:r>
      <w:hyperlink r:id="rId11" w:history="1">
        <w:r w:rsidR="00175207" w:rsidRPr="004322A4">
          <w:rPr>
            <w:rStyle w:val="Hiperligao"/>
          </w:rPr>
          <w:t>https://github.com/henriqueolivgp/API_REST</w:t>
        </w:r>
      </w:hyperlink>
    </w:p>
    <w:p w14:paraId="776926FA" w14:textId="70DE0E0D" w:rsidR="004C0532" w:rsidRPr="004C0532" w:rsidRDefault="004C0532" w:rsidP="006D77CD">
      <w:r>
        <w:tab/>
      </w:r>
      <w:r w:rsidR="009D7AA3">
        <w:tab/>
      </w:r>
      <w:r>
        <w:t>Depois começamos</w:t>
      </w:r>
      <w:r w:rsidRPr="004C0532">
        <w:t xml:space="preserve"> por </w:t>
      </w:r>
      <w:proofErr w:type="spellStart"/>
      <w:r w:rsidRPr="004C0532">
        <w:t>analizar</w:t>
      </w:r>
      <w:proofErr w:type="spellEnd"/>
      <w:r w:rsidRPr="004C0532">
        <w:t xml:space="preserve"> o </w:t>
      </w:r>
      <w:r>
        <w:t xml:space="preserve">código exemplo </w:t>
      </w:r>
      <w:proofErr w:type="gramStart"/>
      <w:r>
        <w:t>do</w:t>
      </w:r>
      <w:proofErr w:type="gramEnd"/>
      <w:r>
        <w:t xml:space="preserve"> professor tentar perceber mais ou menos a estrutura que teríamos que desenvolver</w:t>
      </w:r>
    </w:p>
    <w:sectPr w:rsidR="004C0532" w:rsidRPr="004C0532" w:rsidSect="00E30B15">
      <w:footerReference w:type="default" r:id="rId12"/>
      <w:pgSz w:w="11907" w:h="16839" w:code="9"/>
      <w:pgMar w:top="720" w:right="720" w:bottom="720" w:left="72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4850" w14:textId="77777777" w:rsidR="00CD653D" w:rsidRDefault="00CD653D">
      <w:pPr>
        <w:spacing w:before="0" w:after="0" w:line="240" w:lineRule="auto"/>
      </w:pPr>
      <w:r>
        <w:separator/>
      </w:r>
    </w:p>
  </w:endnote>
  <w:endnote w:type="continuationSeparator" w:id="0">
    <w:p w14:paraId="701C6EF4" w14:textId="77777777" w:rsidR="00CD653D" w:rsidRDefault="00CD65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A2E2B" w14:textId="77777777" w:rsidR="00F77F69" w:rsidRDefault="00D27635">
    <w:pPr>
      <w:pStyle w:val="rodap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7B1F1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92CD0" w14:textId="77777777" w:rsidR="00CD653D" w:rsidRDefault="00CD653D">
      <w:pPr>
        <w:spacing w:before="0" w:after="0" w:line="240" w:lineRule="auto"/>
      </w:pPr>
      <w:r>
        <w:separator/>
      </w:r>
    </w:p>
  </w:footnote>
  <w:footnote w:type="continuationSeparator" w:id="0">
    <w:p w14:paraId="2DDBA861" w14:textId="77777777" w:rsidR="00CD653D" w:rsidRDefault="00CD65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51742680">
    <w:abstractNumId w:val="1"/>
  </w:num>
  <w:num w:numId="2" w16cid:durableId="716127314">
    <w:abstractNumId w:val="1"/>
  </w:num>
  <w:num w:numId="3" w16cid:durableId="1944610767">
    <w:abstractNumId w:val="0"/>
  </w:num>
  <w:num w:numId="4" w16cid:durableId="887034633">
    <w:abstractNumId w:val="0"/>
  </w:num>
  <w:num w:numId="5" w16cid:durableId="180826137">
    <w:abstractNumId w:val="1"/>
  </w:num>
  <w:num w:numId="6" w16cid:durableId="2064985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09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5"/>
    <w:rsid w:val="00175207"/>
    <w:rsid w:val="002768D8"/>
    <w:rsid w:val="004028C9"/>
    <w:rsid w:val="004C0532"/>
    <w:rsid w:val="0061719E"/>
    <w:rsid w:val="006D77CD"/>
    <w:rsid w:val="007B1F17"/>
    <w:rsid w:val="008C5D08"/>
    <w:rsid w:val="009A1C87"/>
    <w:rsid w:val="009D7AA3"/>
    <w:rsid w:val="00AB4201"/>
    <w:rsid w:val="00CD653D"/>
    <w:rsid w:val="00CE0875"/>
    <w:rsid w:val="00D27635"/>
    <w:rsid w:val="00DC6E89"/>
    <w:rsid w:val="00E21847"/>
    <w:rsid w:val="00E30B15"/>
    <w:rsid w:val="00F02FE0"/>
    <w:rsid w:val="00F7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E7C37"/>
  <w15:docId w15:val="{B9B4EB01-1C05-4BDC-9F53-9ADE6920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pt-PT" w:eastAsia="pt-PT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nhideWhenUsed/>
    <w:qFormat/>
    <w:rsid w:val="006D7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customStyle="1" w:styleId="ttulo20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customStyle="1" w:styleId="ttulo4">
    <w:name w:val="título 4"/>
    <w:basedOn w:val="Normal"/>
    <w:next w:val="Normal"/>
    <w:link w:val="Carte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customStyle="1" w:styleId="ttulo6">
    <w:name w:val="título 6"/>
    <w:basedOn w:val="Normal"/>
    <w:next w:val="Normal"/>
    <w:link w:val="Carte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table" w:customStyle="1" w:styleId="SombreadoLigeiro">
    <w:name w:val="Sombreado Ligei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99"/>
    <w:qFormat/>
    <w:pPr>
      <w:spacing w:before="0" w:after="0"/>
      <w:jc w:val="center"/>
    </w:pPr>
  </w:style>
  <w:style w:type="character" w:customStyle="1" w:styleId="CarterdeTtulo1">
    <w:name w:val="Caráter de Título 1"/>
    <w:basedOn w:val="Tipodeletrapredefinidodopargrafo"/>
    <w:link w:val="ttulo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CarterdeTtulo2">
    <w:name w:val="Caráter de Título 2"/>
    <w:basedOn w:val="Tipodeletrapredefinidodopargrafo"/>
    <w:link w:val="ttulo20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CarterdeTtulo4">
    <w:name w:val="Caráter de Título 4"/>
    <w:basedOn w:val="Tipodeletrapredefinidodopargrafo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CarterdeTtulo6">
    <w:name w:val="Caráter de Título 6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te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te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Tipodeletrapredefinidodopargrafo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SemEspaos">
    <w:name w:val="Sem Espaços"/>
    <w:link w:val="CarterdeSemEspaos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arte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arter">
    <w:name w:val="Citação Caráter"/>
    <w:basedOn w:val="Tipodeletrapredefinidodopargrafo"/>
    <w:link w:val="Citao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endice">
    <w:name w:val="Título de Índice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te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aps/>
      <w:sz w:val="16"/>
    </w:rPr>
  </w:style>
  <w:style w:type="paragraph" w:customStyle="1" w:styleId="ndice3">
    <w:name w:val="índice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B8803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spacing w:after="100"/>
    </w:p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ttulo0">
    <w:name w:val="título"/>
    <w:basedOn w:val="Normal"/>
    <w:link w:val="CarterdeCabealho"/>
    <w:uiPriority w:val="99"/>
    <w:unhideWhenUsed/>
    <w:pPr>
      <w:spacing w:before="0" w:after="0" w:line="240" w:lineRule="auto"/>
    </w:pPr>
  </w:style>
  <w:style w:type="character" w:customStyle="1" w:styleId="CarterdeCabealho">
    <w:name w:val="Caráter de Cabeçalho"/>
    <w:basedOn w:val="Tipodeletrapredefinidodopargrafo"/>
    <w:link w:val="ttulo0"/>
    <w:uiPriority w:val="99"/>
  </w:style>
  <w:style w:type="paragraph" w:customStyle="1" w:styleId="AvanoNormal">
    <w:name w:val="Avanço Normal"/>
    <w:basedOn w:val="Normal"/>
    <w:uiPriority w:val="99"/>
    <w:unhideWhenUsed/>
    <w:pPr>
      <w:ind w:left="7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elhadeTabela">
    <w:name w:val="Grelha de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ter">
    <w:name w:val="Título 2 Caráter"/>
    <w:basedOn w:val="Tipodeletrapredefinidodopargrafo"/>
    <w:link w:val="Ttulo2"/>
    <w:rsid w:val="006D77CD"/>
    <w:rPr>
      <w:rFonts w:asciiTheme="majorHAnsi" w:eastAsiaTheme="majorEastAsia" w:hAnsiTheme="majorHAnsi" w:cstheme="majorBidi"/>
      <w:color w:val="007789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5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henriqueolivgp/API_REST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70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2D2DE-F531-41BA-AA6C-9C411B7B54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84C99-A015-4362-A149-83AAE76E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449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API-REST</vt:lpstr>
      <vt:lpstr/>
      <vt:lpstr>&lt;Comece Imediatamente</vt:lpstr>
      <vt:lpstr>Embeleze</vt:lpstr>
      <vt:lpstr>Dê o Toque Final</vt:lpstr>
      <vt:lpstr>    Adicione um Índice</vt:lpstr>
      <vt:lpstr>    Adicione uma Bibliografia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API-REST</dc:title>
  <dc:subject>trabalho realizado na disciplina de SD</dc:subject>
  <dc:creator>Henrique Oliveira</dc:creator>
  <cp:keywords/>
  <cp:lastModifiedBy>Henrique Oliveira</cp:lastModifiedBy>
  <cp:revision>3</cp:revision>
  <dcterms:created xsi:type="dcterms:W3CDTF">2023-01-22T12:08:00Z</dcterms:created>
  <dcterms:modified xsi:type="dcterms:W3CDTF">2023-01-22T19:41:00Z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